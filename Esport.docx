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CD2" w:rsidRPr="00B369B3" w:rsidRDefault="00E35CD2">
      <w:pPr>
        <w:rPr>
          <w:b/>
          <w:color w:val="E7E6E6" w:themeColor="background2"/>
          <w:spacing w:val="10"/>
          <w:sz w:val="96"/>
          <w:szCs w:val="96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9B3">
        <w:rPr>
          <w:b/>
          <w:color w:val="E7E6E6" w:themeColor="background2"/>
          <w:spacing w:val="10"/>
          <w:sz w:val="96"/>
          <w:szCs w:val="96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PRÄSENTATION</w:t>
      </w:r>
    </w:p>
    <w:p w:rsidR="00E35CD2" w:rsidRPr="00B369B3" w:rsidRDefault="00E35CD2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188D" w:rsidRPr="00B369B3" w:rsidRDefault="009E7D2B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Esport</w:t>
      </w:r>
      <w:r w:rsidR="002F2D4F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="002F2D4F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Präsentation, die niemals stattfinden wird</w:t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Start w:id="0" w:name="_GoBack"/>
      <w:bookmarkEnd w:id="0"/>
    </w:p>
    <w:p w:rsidR="009E7D2B" w:rsidRPr="00B369B3" w:rsidRDefault="009E7D2B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33A4" w:rsidRPr="00B369B3" w:rsidRDefault="009E7D2B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Was ist </w:t>
      </w:r>
      <w:proofErr w:type="spellStart"/>
      <w:r w:rsidR="002F2D4F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sport</w:t>
      </w:r>
      <w:r w:rsidR="002F2D4F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elvir</w:t>
      </w:r>
      <w:proofErr w:type="spellEnd"/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233A4" w:rsidRPr="00B369B3" w:rsidRDefault="007233A4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welche Spiele/Turniere gibt es</w:t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elvir</w:t>
      </w:r>
      <w:proofErr w:type="spellEnd"/>
    </w:p>
    <w:p w:rsidR="007233A4" w:rsidRPr="00B369B3" w:rsidRDefault="007233A4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E7D2B" w:rsidRPr="00B369B3" w:rsidRDefault="009E7D2B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Geschichte</w:t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/Entwicklung</w:t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 </w:t>
      </w:r>
      <w:proofErr w:type="spellStart"/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Esports</w:t>
      </w:r>
      <w:proofErr w:type="spellEnd"/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</w:p>
    <w:p w:rsidR="007233A4" w:rsidRPr="00B369B3" w:rsidRDefault="009E7D2B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Organisationen/Sponsoren</w:t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max</w:t>
      </w:r>
      <w:proofErr w:type="spellEnd"/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233A4" w:rsidRPr="00B369B3" w:rsidRDefault="007233A4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233A4" w:rsidRPr="00B369B3" w:rsidRDefault="007233A4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Auswirkung auf die Wirtschaft</w:t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tobi</w:t>
      </w:r>
      <w:proofErr w:type="spellEnd"/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7233A4" w:rsidRPr="00B369B3" w:rsidRDefault="009E7D2B">
      <w:pPr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was macht </w:t>
      </w:r>
      <w:proofErr w:type="spellStart"/>
      <w:r w:rsidR="002F2D4F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sport</w:t>
      </w:r>
      <w:r w:rsidR="002F2D4F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proofErr w:type="spellEnd"/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beliebt</w:t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tobi</w:t>
      </w:r>
      <w:proofErr w:type="spellEnd"/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9E7D2B" w:rsidRPr="00B369B3" w:rsidRDefault="009E7D2B">
      <w:pPr>
        <w:rPr>
          <w:b/>
          <w:color w:val="E7E6E6" w:themeColor="background2"/>
          <w:spacing w:val="10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kritik</w:t>
      </w:r>
      <w:proofErr w:type="spellEnd"/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der </w:t>
      </w:r>
      <w:proofErr w:type="spellStart"/>
      <w:r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gesellschaft</w:t>
      </w:r>
      <w:proofErr w:type="spellEnd"/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7233A4" w:rsidRPr="00B369B3">
        <w:rPr>
          <w:b/>
          <w:color w:val="E7E6E6" w:themeColor="background2"/>
          <w:spacing w:val="10"/>
          <w:highlight w:val="darkYellow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tobi</w:t>
      </w:r>
      <w:proofErr w:type="spellEnd"/>
    </w:p>
    <w:p w:rsidR="00DF3C38" w:rsidRDefault="00DF3C38"/>
    <w:p w:rsidR="00DF3C38" w:rsidRDefault="00DF3C38"/>
    <w:sectPr w:rsidR="00DF3C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D2B"/>
    <w:rsid w:val="000468DB"/>
    <w:rsid w:val="00126A7C"/>
    <w:rsid w:val="00231BC9"/>
    <w:rsid w:val="002F2D4F"/>
    <w:rsid w:val="007233A4"/>
    <w:rsid w:val="00734D7C"/>
    <w:rsid w:val="009E7D2B"/>
    <w:rsid w:val="00B369B3"/>
    <w:rsid w:val="00DF3C38"/>
    <w:rsid w:val="00E219EB"/>
    <w:rsid w:val="00E3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5B707-CAFA-4F97-BFF8-B38B3B43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eisenbeis_tob</dc:creator>
  <cp:keywords/>
  <dc:description/>
  <cp:lastModifiedBy>eisenbeis_tob@k2ac.local</cp:lastModifiedBy>
  <cp:revision>8</cp:revision>
  <dcterms:created xsi:type="dcterms:W3CDTF">2020-03-09T10:52:00Z</dcterms:created>
  <dcterms:modified xsi:type="dcterms:W3CDTF">2020-09-02T06:47:00Z</dcterms:modified>
</cp:coreProperties>
</file>